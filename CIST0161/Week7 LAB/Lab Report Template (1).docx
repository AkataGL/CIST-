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b/>
        </w:rPr>
        <w:id w:val="805429490"/>
        <w:docPartObj>
          <w:docPartGallery w:val="Cover Pages"/>
          <w:docPartUnique/>
        </w:docPartObj>
      </w:sdtPr>
      <w:sdtEndPr/>
      <w:sdtContent>
        <w:p w14:paraId="566ED4C8" w14:textId="77777777" w:rsidR="004A436F" w:rsidRDefault="00560054">
          <w:pPr>
            <w:spacing w:after="200"/>
            <w:rPr>
              <w:smallCaps/>
            </w:rPr>
          </w:pPr>
          <w:r>
            <w:rPr>
              <w:smallCaps/>
              <w:noProof/>
            </w:rPr>
            <mc:AlternateContent>
              <mc:Choice Requires="wps">
                <w:drawing>
                  <wp:anchor distT="0" distB="0" distL="114300" distR="114300" simplePos="0" relativeHeight="251665920" behindDoc="0" locked="0" layoutInCell="0" allowOverlap="1" wp14:anchorId="5EC818AF" wp14:editId="0777777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7875" cy="9429115"/>
                    <wp:effectExtent l="5080" t="9525" r="10795" b="10160"/>
                    <wp:wrapNone/>
                    <wp:docPr id="11" name="AutoShape 4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7875" cy="942911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 xmlns:a="http://schemas.openxmlformats.org/drawingml/2006/main" xmlns:a14="http://schemas.microsoft.com/office/drawing/2010/main" xmlns:pic="http://schemas.openxmlformats.org/drawingml/2006/picture" xmlns:wp14="http://schemas.microsoft.com/office/word/2010/wordml" xmlns:oel="http://schemas.microsoft.com/office/2019/extlst">
                <w:pict w14:anchorId="220A7BCC">
                  <v:roundrect id="AutoShape 40" style="position:absolute;margin-left:0;margin-top:0;width:561.25pt;height:742.45pt;z-index:251665920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o:spid="_x0000_s1026" o:allowincell="f" filled="f" fillcolor="black" strokecolor="black [3213]" arcsize="2269f" w14:anchorId="6C3A9F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">
                    <w10:wrap anchorx="page" anchory="page"/>
                  </v:roundrect>
                </w:pict>
              </mc:Fallback>
            </mc:AlternateContent>
          </w:r>
          <w:r>
            <w:rPr>
              <w:smallCaps/>
              <w:noProof/>
            </w:rPr>
            <mc:AlternateContent>
              <mc:Choice Requires="wps">
                <w:drawing>
                  <wp:anchor distT="0" distB="0" distL="114300" distR="114300" simplePos="0" relativeHeight="251664896" behindDoc="0" locked="0" layoutInCell="0" allowOverlap="1" wp14:anchorId="2AE82589" wp14:editId="0777777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7127240" cy="2214880"/>
                    <wp:effectExtent l="0" t="4445" r="0" b="0"/>
                    <wp:wrapNone/>
                    <wp:docPr id="10" name="Rectangle 3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7240" cy="2214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Style w:val="TableGrid"/>
                                  <w:tblOverlap w:val="never"/>
                                  <w:tblW w:w="5000" w:type="pct"/>
                                  <w:jc w:val="center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1239"/>
                                </w:tblGrid>
                                <w:tr w:rsidR="0014341E" w14:paraId="672A6659" w14:textId="77777777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C5C5C7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14:paraId="0A37501D" w14:textId="77777777" w:rsidR="004A436F" w:rsidRDefault="004A436F">
                                      <w:pPr>
                                        <w:pStyle w:val="NoSpacing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14341E" w14:paraId="1A933E1F" w14:textId="77777777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6F6F74" w:themeFill="accent1"/>
                                      <w:vAlign w:val="center"/>
                                    </w:tcPr>
                                    <w:p w14:paraId="485D37E4" w14:textId="16370A65" w:rsidR="004A436F" w:rsidRDefault="00645EE8" w:rsidP="0014341E">
                                      <w:pPr>
                                        <w:pStyle w:val="NoSpacing"/>
                                        <w:suppressOverlap/>
                                        <w:jc w:val="center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232653"/>
                                          <w:placeholder>
                                            <w:docPart w:val="1E56D7726A684E02BC06F3F822DED0FD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B017B0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Wek 07 Project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14341E" w14:paraId="5DAB6C7B" w14:textId="77777777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8D6374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14:paraId="02EB378F" w14:textId="77777777" w:rsidR="004A436F" w:rsidRDefault="004A436F">
                                      <w:pPr>
                                        <w:pStyle w:val="NoSpacing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14341E" w14:paraId="1E0251B8" w14:textId="77777777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14:paraId="6D633D8B" w14:textId="53E299B1" w:rsidR="004A436F" w:rsidRDefault="00655208" w:rsidP="00655208">
                                      <w:pPr>
                                        <w:pStyle w:val="NoSpacing"/>
                                        <w:suppressOverlap/>
                                        <w:jc w:val="center"/>
                                        <w:rPr>
                                          <w:rFonts w:asciiTheme="majorHAnsi" w:hAnsiTheme="majorHAnsi"/>
                                          <w:i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sz w:val="36"/>
                                          <w:szCs w:val="36"/>
                                        </w:rPr>
                                        <w:t>Motherboard Replacement</w:t>
                                      </w:r>
                                    </w:p>
                                  </w:tc>
                                </w:tr>
                              </w:tbl>
                              <w:p w14:paraId="6A05A809" w14:textId="77777777" w:rsidR="004A436F" w:rsidRDefault="004A436F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2AE82589" id="Rectangle 39" o:spid="_x0000_s1026" style="position:absolute;margin-left:0;margin-top:0;width:561.2pt;height:174.4pt;z-index:251664896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" o:allowincell="f" filled="f" stroked="f">
                    <v:textbox style="mso-fit-shape-to-text:t" inset="0,0,0,0">
                      <w:txbxContent>
                        <w:tbl>
                          <w:tblPr>
                            <w:tblStyle w:val="TableGrid"/>
                            <w:tblOverlap w:val="never"/>
                            <w:tblW w:w="5000" w:type="pct"/>
                            <w:jc w:val="center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1239"/>
                          </w:tblGrid>
                          <w:tr w:rsidR="0014341E" w14:paraId="672A6659" w14:textId="77777777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C5C5C7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14:paraId="0A37501D" w14:textId="77777777" w:rsidR="004A436F" w:rsidRDefault="004A436F">
                                <w:pPr>
                                  <w:pStyle w:val="NoSpacing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14341E" w14:paraId="1A933E1F" w14:textId="77777777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6F6F74" w:themeFill="accent1"/>
                                <w:vAlign w:val="center"/>
                              </w:tcPr>
                              <w:p w14:paraId="485D37E4" w14:textId="16370A65" w:rsidR="004A436F" w:rsidRDefault="00645EE8" w:rsidP="0014341E">
                                <w:pPr>
                                  <w:pStyle w:val="NoSpacing"/>
                                  <w:suppressOverlap/>
                                  <w:jc w:val="center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232653"/>
                                    <w:placeholder>
                                      <w:docPart w:val="1E56D7726A684E02BC06F3F822DED0FD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017B0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Wek 07 Project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14341E" w14:paraId="5DAB6C7B" w14:textId="77777777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8D6374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14:paraId="02EB378F" w14:textId="77777777" w:rsidR="004A436F" w:rsidRDefault="004A436F">
                                <w:pPr>
                                  <w:pStyle w:val="NoSpacing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14341E" w14:paraId="1E0251B8" w14:textId="77777777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14:paraId="6D633D8B" w14:textId="53E299B1" w:rsidR="004A436F" w:rsidRDefault="00655208" w:rsidP="00655208">
                                <w:pPr>
                                  <w:pStyle w:val="NoSpacing"/>
                                  <w:suppressOverlap/>
                                  <w:jc w:val="center"/>
                                  <w:rPr>
                                    <w:rFonts w:asciiTheme="majorHAnsi" w:hAnsiTheme="majorHAnsi"/>
                                    <w:i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>Motherboard Replacement</w:t>
                                </w:r>
                              </w:p>
                            </w:tc>
                          </w:tr>
                        </w:tbl>
                        <w:p w14:paraId="6A05A809" w14:textId="77777777" w:rsidR="004A436F" w:rsidRDefault="004A436F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smallCaps/>
              <w:noProof/>
            </w:rPr>
            <mc:AlternateContent>
              <mc:Choice Requires="wps">
                <w:drawing>
                  <wp:anchor distT="0" distB="0" distL="114300" distR="114300" simplePos="0" relativeHeight="251663872" behindDoc="0" locked="0" layoutInCell="0" allowOverlap="1" wp14:anchorId="271D97ED" wp14:editId="0777777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7498080</wp:posOffset>
                        </wp:positionV>
                      </mc:Fallback>
                    </mc:AlternateContent>
                    <wp:extent cx="5943600" cy="1229995"/>
                    <wp:effectExtent l="0" t="0" r="0" b="2540"/>
                    <wp:wrapNone/>
                    <wp:docPr id="9" name="Rectangle 3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2299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39F39C9" w14:textId="77777777" w:rsidR="004A436F" w:rsidRDefault="00645EE8">
                                <w:pPr>
                                  <w:pStyle w:val="NoSpacing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caps/>
                                    <w:color w:val="6F6F7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aps/>
                                      <w:color w:val="6F6F74" w:themeColor="accent1"/>
                                    </w:rPr>
                                    <w:id w:val="1551716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4735D">
                                      <w:rPr>
                                        <w:b/>
                                        <w:caps/>
                                        <w:color w:val="6F6F74" w:themeColor="accent1"/>
                                      </w:rPr>
                                      <w:t xml:space="preserve">CIST 0161: </w:t>
                                    </w:r>
                                    <w:r w:rsidR="00986E2B">
                                      <w:rPr>
                                        <w:b/>
                                        <w:caps/>
                                        <w:color w:val="6F6F74" w:themeColor="accent1"/>
                                      </w:rPr>
                                      <w:t xml:space="preserve">The </w:t>
                                    </w:r>
                                    <w:r w:rsidR="0004735D">
                                      <w:rPr>
                                        <w:b/>
                                        <w:caps/>
                                        <w:color w:val="6F6F74" w:themeColor="accent1"/>
                                      </w:rPr>
                                      <w:t>Technology of Computing</w:t>
                                    </w:r>
                                  </w:sdtContent>
                                </w:sdt>
                              </w:p>
                              <w:p w14:paraId="60061E4C" w14:textId="77777777" w:rsidR="004A436F" w:rsidRDefault="004A436F">
                                <w:pPr>
                                  <w:pStyle w:val="NoSpacing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caps/>
                                    <w:color w:val="6F6F74" w:themeColor="accent1"/>
                                  </w:rPr>
                                </w:pPr>
                              </w:p>
                              <w:p w14:paraId="134E8DF3" w14:textId="0A702CBA" w:rsidR="004A436F" w:rsidRDefault="00B70FAF">
                                <w:pPr>
                                  <w:pStyle w:val="NoSpacing"/>
                                  <w:spacing w:line="276" w:lineRule="auto"/>
                                  <w:suppressOverlap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DATE \@ "MMMM d, yyyy" </w:instrText>
                                </w:r>
                                <w:r>
                                  <w:fldChar w:fldCharType="separate"/>
                                </w:r>
                                <w:r w:rsidR="00655208">
                                  <w:rPr>
                                    <w:noProof/>
                                  </w:rPr>
                                  <w:t>October 13, 2022</w:t>
                                </w:r>
                                <w:r>
                                  <w:fldChar w:fldCharType="end"/>
                                </w:r>
                              </w:p>
                              <w:p w14:paraId="2D3110AE" w14:textId="06928DC8" w:rsidR="004A436F" w:rsidRDefault="00B70FAF">
                                <w:pPr>
                                  <w:pStyle w:val="NoSpacing"/>
                                  <w:spacing w:line="276" w:lineRule="auto"/>
                                  <w:jc w:val="center"/>
                                </w:pPr>
                                <w:r>
                                  <w:t>Author</w:t>
                                </w:r>
                                <w:r w:rsidR="00E80FC0">
                                  <w:t xml:space="preserve">: </w:t>
                                </w:r>
                                <w:r w:rsidR="00655208">
                                  <w:t>Jason Li</w:t>
                                </w:r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271D97ED" id="Rectangle 38" o:spid="_x0000_s1027" style="position:absolute;margin-left:0;margin-top:0;width:468pt;height:96.85pt;z-index:251663872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" o:allowincell="f" filled="f" stroked="f" strokeweight=".25pt">
                    <v:textbox style="mso-fit-shape-to-text:t" inset=",18pt,,18pt">
                      <w:txbxContent>
                        <w:p w14:paraId="739F39C9" w14:textId="77777777" w:rsidR="004A436F" w:rsidRDefault="00645EE8">
                          <w:pPr>
                            <w:pStyle w:val="NoSpacing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caps/>
                              <w:color w:val="6F6F74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caps/>
                                <w:color w:val="6F6F74" w:themeColor="accent1"/>
                              </w:rPr>
                              <w:id w:val="1551716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4735D">
                                <w:rPr>
                                  <w:b/>
                                  <w:caps/>
                                  <w:color w:val="6F6F74" w:themeColor="accent1"/>
                                </w:rPr>
                                <w:t xml:space="preserve">CIST 0161: </w:t>
                              </w:r>
                              <w:r w:rsidR="00986E2B">
                                <w:rPr>
                                  <w:b/>
                                  <w:caps/>
                                  <w:color w:val="6F6F74" w:themeColor="accent1"/>
                                </w:rPr>
                                <w:t xml:space="preserve">The </w:t>
                              </w:r>
                              <w:r w:rsidR="0004735D">
                                <w:rPr>
                                  <w:b/>
                                  <w:caps/>
                                  <w:color w:val="6F6F74" w:themeColor="accent1"/>
                                </w:rPr>
                                <w:t>Technology of Computing</w:t>
                              </w:r>
                            </w:sdtContent>
                          </w:sdt>
                        </w:p>
                        <w:p w14:paraId="60061E4C" w14:textId="77777777" w:rsidR="004A436F" w:rsidRDefault="004A436F">
                          <w:pPr>
                            <w:pStyle w:val="NoSpacing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caps/>
                              <w:color w:val="6F6F74" w:themeColor="accent1"/>
                            </w:rPr>
                          </w:pPr>
                        </w:p>
                        <w:p w14:paraId="134E8DF3" w14:textId="0A702CBA" w:rsidR="004A436F" w:rsidRDefault="00B70FAF">
                          <w:pPr>
                            <w:pStyle w:val="NoSpacing"/>
                            <w:spacing w:line="276" w:lineRule="auto"/>
                            <w:suppressOverlap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DATE \@ "MMMM d, yyyy" </w:instrText>
                          </w:r>
                          <w:r>
                            <w:fldChar w:fldCharType="separate"/>
                          </w:r>
                          <w:r w:rsidR="00655208">
                            <w:rPr>
                              <w:noProof/>
                            </w:rPr>
                            <w:t>October 13, 2022</w:t>
                          </w:r>
                          <w:r>
                            <w:fldChar w:fldCharType="end"/>
                          </w:r>
                        </w:p>
                        <w:p w14:paraId="2D3110AE" w14:textId="06928DC8" w:rsidR="004A436F" w:rsidRDefault="00B70FAF">
                          <w:pPr>
                            <w:pStyle w:val="NoSpacing"/>
                            <w:spacing w:line="276" w:lineRule="auto"/>
                            <w:jc w:val="center"/>
                          </w:pPr>
                          <w:r>
                            <w:t>Author</w:t>
                          </w:r>
                          <w:r w:rsidR="00E80FC0">
                            <w:t xml:space="preserve">: </w:t>
                          </w:r>
                          <w:r w:rsidR="00655208">
                            <w:t>Jason Li</w:t>
                          </w: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E80FC0">
            <w:rPr>
              <w:b/>
            </w:rPr>
            <w:br w:type="page"/>
          </w:r>
        </w:p>
      </w:sdtContent>
    </w:sdt>
    <w:p w14:paraId="5FFF9951" w14:textId="666358C1" w:rsidR="004A436F" w:rsidRDefault="00645EE8" w:rsidP="0014341E">
      <w:pPr>
        <w:pStyle w:val="Title"/>
        <w:pBdr>
          <w:bottom w:val="single" w:sz="8" w:space="5" w:color="6F6F74" w:themeColor="accent1"/>
        </w:pBdr>
        <w:rPr>
          <w:smallCaps w:val="0"/>
        </w:rPr>
      </w:pPr>
      <w:sdt>
        <w:sdtPr>
          <w:rPr>
            <w:smallCaps w:val="0"/>
          </w:rPr>
          <w:alias w:val="Title"/>
          <w:tag w:val="Title"/>
          <w:id w:val="11808329"/>
          <w:placeholder>
            <w:docPart w:val="8A5F4A7A0EDF48238B0F2AD91AB3863B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B017B0">
            <w:rPr>
              <w:smallCaps w:val="0"/>
            </w:rPr>
            <w:t>Wek 07 Project</w:t>
          </w:r>
        </w:sdtContent>
      </w:sdt>
    </w:p>
    <w:p w14:paraId="6BC7E5ED" w14:textId="180E3471" w:rsidR="004A436F" w:rsidRDefault="00645EE8">
      <w:pPr>
        <w:pStyle w:val="Subtitle"/>
      </w:pPr>
      <w:sdt>
        <w:sdtPr>
          <w:alias w:val="Subtitle"/>
          <w:tag w:val="Subtitle"/>
          <w:id w:val="11808339"/>
          <w:placeholder>
            <w:docPart w:val="9DE3F12B318844E0B14AD4E77FF5688A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655208">
            <w:t>Motherboard Replacement</w:t>
          </w:r>
        </w:sdtContent>
      </w:sdt>
    </w:p>
    <w:sdt>
      <w:sdtPr>
        <w:rPr>
          <w:rFonts w:asciiTheme="minorHAnsi" w:eastAsiaTheme="minorHAnsi" w:hAnsiTheme="minorHAnsi" w:cs="Times New Roman"/>
          <w:color w:val="000000" w:themeColor="text1"/>
          <w:sz w:val="22"/>
          <w:szCs w:val="20"/>
        </w:rPr>
        <w:id w:val="8361182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06425CA" w14:textId="77777777" w:rsidR="0014341E" w:rsidRDefault="0014341E">
          <w:pPr>
            <w:pStyle w:val="TOCHeading"/>
          </w:pPr>
          <w:r>
            <w:t>Contents</w:t>
          </w:r>
        </w:p>
        <w:p w14:paraId="6A119BB1" w14:textId="77777777" w:rsidR="00F26CCE" w:rsidRDefault="0014341E">
          <w:pPr>
            <w:pStyle w:val="TOC1"/>
            <w:rPr>
              <w:rFonts w:eastAsiaTheme="minorEastAsia" w:cstheme="minorBidi"/>
              <w:smallCaps w:val="0"/>
              <w:color w:val="auto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8186857" w:history="1">
            <w:r w:rsidR="00F26CCE" w:rsidRPr="006710D0">
              <w:rPr>
                <w:rStyle w:val="Hyperlink"/>
              </w:rPr>
              <w:t>Introduction</w:t>
            </w:r>
            <w:r w:rsidR="00F26CCE">
              <w:rPr>
                <w:webHidden/>
              </w:rPr>
              <w:tab/>
            </w:r>
            <w:r w:rsidR="00F26CCE">
              <w:rPr>
                <w:webHidden/>
              </w:rPr>
              <w:fldChar w:fldCharType="begin"/>
            </w:r>
            <w:r w:rsidR="00F26CCE">
              <w:rPr>
                <w:webHidden/>
              </w:rPr>
              <w:instrText xml:space="preserve"> PAGEREF _Toc428186857 \h </w:instrText>
            </w:r>
            <w:r w:rsidR="00F26CCE">
              <w:rPr>
                <w:webHidden/>
              </w:rPr>
            </w:r>
            <w:r w:rsidR="00F26CCE">
              <w:rPr>
                <w:webHidden/>
              </w:rPr>
              <w:fldChar w:fldCharType="separate"/>
            </w:r>
            <w:r w:rsidR="00F26CCE">
              <w:rPr>
                <w:webHidden/>
              </w:rPr>
              <w:t>2</w:t>
            </w:r>
            <w:r w:rsidR="00F26CCE">
              <w:rPr>
                <w:webHidden/>
              </w:rPr>
              <w:fldChar w:fldCharType="end"/>
            </w:r>
          </w:hyperlink>
        </w:p>
        <w:p w14:paraId="42FC09A9" w14:textId="77777777" w:rsidR="00F26CCE" w:rsidRDefault="00645EE8">
          <w:pPr>
            <w:pStyle w:val="TOC1"/>
            <w:rPr>
              <w:rFonts w:eastAsiaTheme="minorEastAsia" w:cstheme="minorBidi"/>
              <w:smallCaps w:val="0"/>
              <w:color w:val="auto"/>
              <w:szCs w:val="22"/>
            </w:rPr>
          </w:pPr>
          <w:hyperlink w:anchor="_Toc428186858" w:history="1">
            <w:r w:rsidR="00F26CCE" w:rsidRPr="006710D0">
              <w:rPr>
                <w:rStyle w:val="Hyperlink"/>
              </w:rPr>
              <w:t>Procedure</w:t>
            </w:r>
            <w:r w:rsidR="00F26CCE">
              <w:rPr>
                <w:webHidden/>
              </w:rPr>
              <w:tab/>
            </w:r>
            <w:r w:rsidR="00F26CCE">
              <w:rPr>
                <w:webHidden/>
              </w:rPr>
              <w:fldChar w:fldCharType="begin"/>
            </w:r>
            <w:r w:rsidR="00F26CCE">
              <w:rPr>
                <w:webHidden/>
              </w:rPr>
              <w:instrText xml:space="preserve"> PAGEREF _Toc428186858 \h </w:instrText>
            </w:r>
            <w:r w:rsidR="00F26CCE">
              <w:rPr>
                <w:webHidden/>
              </w:rPr>
            </w:r>
            <w:r w:rsidR="00F26CCE">
              <w:rPr>
                <w:webHidden/>
              </w:rPr>
              <w:fldChar w:fldCharType="separate"/>
            </w:r>
            <w:r w:rsidR="00F26CCE">
              <w:rPr>
                <w:webHidden/>
              </w:rPr>
              <w:t>2</w:t>
            </w:r>
            <w:r w:rsidR="00F26CCE">
              <w:rPr>
                <w:webHidden/>
              </w:rPr>
              <w:fldChar w:fldCharType="end"/>
            </w:r>
          </w:hyperlink>
        </w:p>
        <w:p w14:paraId="2B3D4836" w14:textId="77777777" w:rsidR="00F26CCE" w:rsidRDefault="00645EE8">
          <w:pPr>
            <w:pStyle w:val="TOC1"/>
            <w:rPr>
              <w:rFonts w:eastAsiaTheme="minorEastAsia" w:cstheme="minorBidi"/>
              <w:smallCaps w:val="0"/>
              <w:color w:val="auto"/>
              <w:szCs w:val="22"/>
            </w:rPr>
          </w:pPr>
          <w:hyperlink w:anchor="_Toc428186859" w:history="1">
            <w:r w:rsidR="00F26CCE" w:rsidRPr="006710D0">
              <w:rPr>
                <w:rStyle w:val="Hyperlink"/>
              </w:rPr>
              <w:t>Results</w:t>
            </w:r>
            <w:r w:rsidR="00F26CCE">
              <w:rPr>
                <w:webHidden/>
              </w:rPr>
              <w:tab/>
            </w:r>
            <w:r w:rsidR="00F26CCE">
              <w:rPr>
                <w:webHidden/>
              </w:rPr>
              <w:fldChar w:fldCharType="begin"/>
            </w:r>
            <w:r w:rsidR="00F26CCE">
              <w:rPr>
                <w:webHidden/>
              </w:rPr>
              <w:instrText xml:space="preserve"> PAGEREF _Toc428186859 \h </w:instrText>
            </w:r>
            <w:r w:rsidR="00F26CCE">
              <w:rPr>
                <w:webHidden/>
              </w:rPr>
            </w:r>
            <w:r w:rsidR="00F26CCE">
              <w:rPr>
                <w:webHidden/>
              </w:rPr>
              <w:fldChar w:fldCharType="separate"/>
            </w:r>
            <w:r w:rsidR="00F26CCE">
              <w:rPr>
                <w:webHidden/>
              </w:rPr>
              <w:t>2</w:t>
            </w:r>
            <w:r w:rsidR="00F26CCE">
              <w:rPr>
                <w:webHidden/>
              </w:rPr>
              <w:fldChar w:fldCharType="end"/>
            </w:r>
          </w:hyperlink>
        </w:p>
        <w:p w14:paraId="72899E95" w14:textId="77777777" w:rsidR="00F26CCE" w:rsidRDefault="00645EE8">
          <w:pPr>
            <w:pStyle w:val="TOC1"/>
            <w:rPr>
              <w:rFonts w:eastAsiaTheme="minorEastAsia" w:cstheme="minorBidi"/>
              <w:smallCaps w:val="0"/>
              <w:color w:val="auto"/>
              <w:szCs w:val="22"/>
            </w:rPr>
          </w:pPr>
          <w:hyperlink w:anchor="_Toc428186860" w:history="1">
            <w:r w:rsidR="00F26CCE" w:rsidRPr="006710D0">
              <w:rPr>
                <w:rStyle w:val="Hyperlink"/>
              </w:rPr>
              <w:t>Conclusion</w:t>
            </w:r>
            <w:r w:rsidR="00F26CCE">
              <w:rPr>
                <w:webHidden/>
              </w:rPr>
              <w:tab/>
            </w:r>
            <w:r w:rsidR="00F26CCE">
              <w:rPr>
                <w:webHidden/>
              </w:rPr>
              <w:fldChar w:fldCharType="begin"/>
            </w:r>
            <w:r w:rsidR="00F26CCE">
              <w:rPr>
                <w:webHidden/>
              </w:rPr>
              <w:instrText xml:space="preserve"> PAGEREF _Toc428186860 \h </w:instrText>
            </w:r>
            <w:r w:rsidR="00F26CCE">
              <w:rPr>
                <w:webHidden/>
              </w:rPr>
            </w:r>
            <w:r w:rsidR="00F26CCE">
              <w:rPr>
                <w:webHidden/>
              </w:rPr>
              <w:fldChar w:fldCharType="separate"/>
            </w:r>
            <w:r w:rsidR="00F26CCE">
              <w:rPr>
                <w:webHidden/>
              </w:rPr>
              <w:t>2</w:t>
            </w:r>
            <w:r w:rsidR="00F26CCE">
              <w:rPr>
                <w:webHidden/>
              </w:rPr>
              <w:fldChar w:fldCharType="end"/>
            </w:r>
          </w:hyperlink>
        </w:p>
        <w:p w14:paraId="5EF31C24" w14:textId="77777777" w:rsidR="00F26CCE" w:rsidRDefault="00645EE8">
          <w:pPr>
            <w:pStyle w:val="TOC1"/>
            <w:rPr>
              <w:rFonts w:eastAsiaTheme="minorEastAsia" w:cstheme="minorBidi"/>
              <w:smallCaps w:val="0"/>
              <w:color w:val="auto"/>
              <w:szCs w:val="22"/>
            </w:rPr>
          </w:pPr>
          <w:hyperlink w:anchor="_Toc428186861" w:history="1">
            <w:r w:rsidR="00F26CCE" w:rsidRPr="006710D0">
              <w:rPr>
                <w:rStyle w:val="Hyperlink"/>
              </w:rPr>
              <w:t>References</w:t>
            </w:r>
            <w:r w:rsidR="00F26CCE">
              <w:rPr>
                <w:webHidden/>
              </w:rPr>
              <w:tab/>
            </w:r>
            <w:r w:rsidR="00F26CCE">
              <w:rPr>
                <w:webHidden/>
              </w:rPr>
              <w:fldChar w:fldCharType="begin"/>
            </w:r>
            <w:r w:rsidR="00F26CCE">
              <w:rPr>
                <w:webHidden/>
              </w:rPr>
              <w:instrText xml:space="preserve"> PAGEREF _Toc428186861 \h </w:instrText>
            </w:r>
            <w:r w:rsidR="00F26CCE">
              <w:rPr>
                <w:webHidden/>
              </w:rPr>
            </w:r>
            <w:r w:rsidR="00F26CCE">
              <w:rPr>
                <w:webHidden/>
              </w:rPr>
              <w:fldChar w:fldCharType="separate"/>
            </w:r>
            <w:r w:rsidR="00F26CCE">
              <w:rPr>
                <w:webHidden/>
              </w:rPr>
              <w:t>3</w:t>
            </w:r>
            <w:r w:rsidR="00F26CCE">
              <w:rPr>
                <w:webHidden/>
              </w:rPr>
              <w:fldChar w:fldCharType="end"/>
            </w:r>
          </w:hyperlink>
        </w:p>
        <w:p w14:paraId="4B94D5A5" w14:textId="77777777" w:rsidR="0014341E" w:rsidRDefault="0014341E">
          <w:r>
            <w:rPr>
              <w:b/>
              <w:bCs/>
              <w:noProof/>
            </w:rPr>
            <w:fldChar w:fldCharType="end"/>
          </w:r>
        </w:p>
      </w:sdtContent>
    </w:sdt>
    <w:p w14:paraId="3DEEC669" w14:textId="77777777" w:rsidR="0014341E" w:rsidRDefault="0014341E">
      <w:pPr>
        <w:spacing w:after="200"/>
      </w:pPr>
      <w:r>
        <w:br w:type="page"/>
      </w:r>
    </w:p>
    <w:p w14:paraId="5F6CBF43" w14:textId="64703E4C" w:rsidR="0014341E" w:rsidRDefault="00645EE8" w:rsidP="0014341E">
      <w:pPr>
        <w:pStyle w:val="Title"/>
        <w:pBdr>
          <w:bottom w:val="single" w:sz="8" w:space="5" w:color="6F6F74" w:themeColor="accent1"/>
        </w:pBdr>
        <w:rPr>
          <w:smallCaps w:val="0"/>
        </w:rPr>
      </w:pPr>
      <w:sdt>
        <w:sdtPr>
          <w:rPr>
            <w:smallCaps w:val="0"/>
          </w:rPr>
          <w:alias w:val="Title"/>
          <w:tag w:val="Title"/>
          <w:id w:val="-890878670"/>
          <w:placeholder>
            <w:docPart w:val="36EB9CB00EA6483E89B7908BC9C93AB8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B017B0">
            <w:rPr>
              <w:smallCaps w:val="0"/>
            </w:rPr>
            <w:t>Wek 07 Project</w:t>
          </w:r>
        </w:sdtContent>
      </w:sdt>
    </w:p>
    <w:p w14:paraId="13A50BFA" w14:textId="0A640DB7" w:rsidR="0014341E" w:rsidRDefault="00645EE8" w:rsidP="0014341E">
      <w:pPr>
        <w:pStyle w:val="Subtitle"/>
      </w:pPr>
      <w:sdt>
        <w:sdtPr>
          <w:alias w:val="Subtitle"/>
          <w:tag w:val="Subtitle"/>
          <w:id w:val="-583997817"/>
          <w:placeholder>
            <w:docPart w:val="1947119333704BFFB6562A6D3FF239B5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655208">
            <w:t>Motherboard Replacement</w:t>
          </w:r>
        </w:sdtContent>
      </w:sdt>
    </w:p>
    <w:p w14:paraId="3E7A9F1C" w14:textId="77777777" w:rsidR="0014341E" w:rsidRDefault="0014341E" w:rsidP="0014341E">
      <w:pPr>
        <w:pStyle w:val="Heading1"/>
      </w:pPr>
      <w:bookmarkStart w:id="0" w:name="_Toc428186857"/>
      <w:r>
        <w:t>Introduction</w:t>
      </w:r>
      <w:bookmarkEnd w:id="0"/>
    </w:p>
    <w:p w14:paraId="04148641" w14:textId="6A384748" w:rsidR="0014341E" w:rsidRPr="0014341E" w:rsidRDefault="001914AA" w:rsidP="0014341E">
      <w:r>
        <w:rPr>
          <w:b/>
          <w:bCs/>
        </w:rPr>
        <w:t xml:space="preserve">DELETE: </w:t>
      </w:r>
      <w:r w:rsidR="0014341E">
        <w:t>Provide a one to two sentence description of the lab here.</w:t>
      </w:r>
    </w:p>
    <w:p w14:paraId="6B5AB5D5" w14:textId="77777777" w:rsidR="0014341E" w:rsidRDefault="0014341E" w:rsidP="0014341E">
      <w:pPr>
        <w:pStyle w:val="Heading1"/>
      </w:pPr>
      <w:bookmarkStart w:id="1" w:name="_Toc428186858"/>
      <w:r>
        <w:t>Procedure</w:t>
      </w:r>
      <w:bookmarkEnd w:id="1"/>
    </w:p>
    <w:p w14:paraId="2ECFA44E" w14:textId="2527B408" w:rsidR="001914AA" w:rsidRPr="001914AA" w:rsidRDefault="001914AA" w:rsidP="0014341E">
      <w:pPr>
        <w:rPr>
          <w:b/>
          <w:bCs/>
        </w:rPr>
      </w:pPr>
      <w:r>
        <w:rPr>
          <w:b/>
          <w:bCs/>
        </w:rPr>
        <w:t>Delete the following:</w:t>
      </w:r>
    </w:p>
    <w:p w14:paraId="5A1F7C75" w14:textId="66002671" w:rsidR="0014341E" w:rsidRDefault="00302000" w:rsidP="0014341E">
      <w:r>
        <w:t xml:space="preserve">Describe </w:t>
      </w:r>
      <w:r w:rsidR="0014341E">
        <w:t>the procedures followed for this lab.  Images may be used and referenced as Figure 1, Figure 2, etc.</w:t>
      </w:r>
    </w:p>
    <w:p w14:paraId="349DEAEE" w14:textId="77777777" w:rsidR="0014341E" w:rsidRDefault="0014341E" w:rsidP="0014341E">
      <w:r>
        <w:t>Example:</w:t>
      </w:r>
    </w:p>
    <w:p w14:paraId="1D776C95" w14:textId="77777777" w:rsidR="0014341E" w:rsidRDefault="0014341E" w:rsidP="0014341E">
      <w:pPr>
        <w:rPr>
          <w:b/>
        </w:rPr>
      </w:pPr>
      <w:r>
        <w:rPr>
          <w:noProof/>
        </w:rPr>
        <w:drawing>
          <wp:inline distT="0" distB="0" distL="0" distR="0" wp14:anchorId="531B0149" wp14:editId="07777777">
            <wp:extent cx="2296522" cy="16773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eamvision-green-pc-f10[1]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9811" cy="168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Figure 1: Common Computer Peripherals</w:t>
      </w:r>
    </w:p>
    <w:p w14:paraId="0995154E" w14:textId="77777777" w:rsidR="0014341E" w:rsidRPr="0014341E" w:rsidRDefault="0014341E" w:rsidP="0014341E">
      <w:r>
        <w:t>In Figure 1, the keyboard, mouse, and monitor can be seen.</w:t>
      </w:r>
    </w:p>
    <w:p w14:paraId="36704A0D" w14:textId="77777777" w:rsidR="0014341E" w:rsidRDefault="0014341E" w:rsidP="0014341E">
      <w:pPr>
        <w:pStyle w:val="Heading1"/>
      </w:pPr>
      <w:bookmarkStart w:id="2" w:name="_Toc428186859"/>
      <w:r>
        <w:t>Results</w:t>
      </w:r>
      <w:bookmarkEnd w:id="2"/>
    </w:p>
    <w:p w14:paraId="091F811F" w14:textId="53F71CDC" w:rsidR="00B017B0" w:rsidRDefault="00B017B0" w:rsidP="00B017B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1095"/>
      </w:pPr>
      <w:bookmarkStart w:id="3" w:name="_Toc428186860"/>
      <w:r w:rsidRPr="00B017B0">
        <w:t>What are the purpose of standoffs?</w:t>
      </w:r>
    </w:p>
    <w:p w14:paraId="4A1AF5E5" w14:textId="3984C792" w:rsidR="00C74719" w:rsidRPr="00B017B0" w:rsidRDefault="00C74719" w:rsidP="00C74719">
      <w:pPr>
        <w:pStyle w:val="ListParagraph"/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</w:pPr>
      <w:r>
        <w:t xml:space="preserve">The purpose of standoffs is to create </w:t>
      </w:r>
      <w:r w:rsidRPr="00C74719">
        <w:t>spacers that go between a motherboard and computer case to ensure that there is no contact between the circuitry of a motherboard and the case</w:t>
      </w:r>
      <w:r>
        <w:t xml:space="preserve">. </w:t>
      </w:r>
    </w:p>
    <w:p w14:paraId="18A94420" w14:textId="35E8EF8D" w:rsidR="00B017B0" w:rsidRDefault="00B017B0" w:rsidP="00B017B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1095"/>
      </w:pPr>
      <w:r w:rsidRPr="00B017B0">
        <w:t>What is POST?</w:t>
      </w:r>
    </w:p>
    <w:p w14:paraId="443AC0F3" w14:textId="5DAE366C" w:rsidR="00C74719" w:rsidRPr="00B017B0" w:rsidRDefault="00C74719" w:rsidP="00C74719">
      <w:pPr>
        <w:pStyle w:val="ListParagraph"/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</w:pPr>
      <w:r w:rsidRPr="00C74719">
        <w:t>The POST process checks computer hardware, like RAM (random access memory), hard drive, CD-ROM drive, keyboard, etc.</w:t>
      </w:r>
    </w:p>
    <w:p w14:paraId="01561A86" w14:textId="77777777" w:rsidR="00714ED1" w:rsidRDefault="00B017B0" w:rsidP="00714ED1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1095"/>
      </w:pPr>
      <w:r w:rsidRPr="00B017B0">
        <w:t>Provide a link to the motherboard manual for your motherboard.</w:t>
      </w:r>
    </w:p>
    <w:p w14:paraId="1D50D621" w14:textId="2E65D8C1" w:rsidR="00714ED1" w:rsidRPr="00B017B0" w:rsidRDefault="00714ED1" w:rsidP="00714ED1">
      <w:pPr>
        <w:pStyle w:val="ListParagraph"/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</w:pPr>
      <w:r w:rsidRPr="00714ED1">
        <w:t>https://download.asrock.com/Manual/FM2A88M-HD%2b.pdf</w:t>
      </w:r>
    </w:p>
    <w:p w14:paraId="1D2EB247" w14:textId="59DE3EF8" w:rsidR="00B017B0" w:rsidRDefault="00B017B0" w:rsidP="00B017B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1095"/>
      </w:pPr>
      <w:r w:rsidRPr="00B017B0">
        <w:t>What is the make/model of your motherboard?</w:t>
      </w:r>
    </w:p>
    <w:p w14:paraId="3E229253" w14:textId="68F89626" w:rsidR="000752E8" w:rsidRPr="00B017B0" w:rsidRDefault="000752E8" w:rsidP="000752E8">
      <w:pPr>
        <w:pStyle w:val="ListParagraph"/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</w:pPr>
      <w:r>
        <w:t>ASRock - FM2A88M-HD+</w:t>
      </w:r>
    </w:p>
    <w:p w14:paraId="237A173A" w14:textId="391E26F1" w:rsidR="00B017B0" w:rsidRDefault="00B017B0" w:rsidP="00B017B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1095"/>
      </w:pPr>
      <w:r w:rsidRPr="00B017B0">
        <w:t>What is the socket type of your processor/motherboard?</w:t>
      </w:r>
    </w:p>
    <w:p w14:paraId="54C8ADC9" w14:textId="0EA9C1C0" w:rsidR="00521C38" w:rsidRPr="00B017B0" w:rsidRDefault="00521C38" w:rsidP="00521C38">
      <w:pPr>
        <w:pStyle w:val="ListParagraph"/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</w:pPr>
      <w:r>
        <w:t>FM2+</w:t>
      </w:r>
    </w:p>
    <w:p w14:paraId="1DD9BFD9" w14:textId="64C04F8E" w:rsidR="00B017B0" w:rsidRDefault="00B017B0" w:rsidP="00B017B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1095"/>
      </w:pPr>
      <w:r w:rsidRPr="00B017B0">
        <w:lastRenderedPageBreak/>
        <w:t>What type of RAM does this motherboard utilize?</w:t>
      </w:r>
    </w:p>
    <w:p w14:paraId="40B8DB78" w14:textId="0516B6F8" w:rsidR="00047F4C" w:rsidRPr="00B017B0" w:rsidRDefault="00047F4C" w:rsidP="00047F4C">
      <w:pPr>
        <w:pStyle w:val="ListParagraph"/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</w:pPr>
      <w:r>
        <w:t>Dual Channel DDR3 Memory AKA DDR3 DIMM</w:t>
      </w:r>
    </w:p>
    <w:p w14:paraId="45A1AF04" w14:textId="53760948" w:rsidR="00B017B0" w:rsidRDefault="00B017B0" w:rsidP="00B017B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1095"/>
      </w:pPr>
      <w:r w:rsidRPr="00B017B0">
        <w:t>Does this processor utilize pins or lands?</w:t>
      </w:r>
    </w:p>
    <w:p w14:paraId="724EEA0B" w14:textId="5373D0F9" w:rsidR="00047F4C" w:rsidRPr="00B017B0" w:rsidRDefault="00047F4C" w:rsidP="00047F4C">
      <w:pPr>
        <w:pStyle w:val="ListParagraph"/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</w:pPr>
      <w:r>
        <w:t>Pins</w:t>
      </w:r>
    </w:p>
    <w:p w14:paraId="66C3F55B" w14:textId="1D24D4AC" w:rsidR="00B017B0" w:rsidRDefault="00B017B0" w:rsidP="00B017B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1095"/>
      </w:pPr>
      <w:r w:rsidRPr="00B017B0">
        <w:t>What are the components of a stock cooling system?</w:t>
      </w:r>
    </w:p>
    <w:p w14:paraId="28FF99C3" w14:textId="65709834" w:rsidR="00047F4C" w:rsidRPr="00B017B0" w:rsidRDefault="00047F4C" w:rsidP="00047F4C">
      <w:pPr>
        <w:pStyle w:val="ListParagraph"/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</w:pPr>
      <w:r>
        <w:t>Thermal Compounds, Heat sink, and fan</w:t>
      </w:r>
    </w:p>
    <w:p w14:paraId="06A89A26" w14:textId="766A8C32" w:rsidR="00B017B0" w:rsidRDefault="00B017B0" w:rsidP="00B017B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1095"/>
      </w:pPr>
      <w:r w:rsidRPr="00B017B0">
        <w:t>Identify the maximum amount of RAM supported by your motherboard.</w:t>
      </w:r>
    </w:p>
    <w:p w14:paraId="709148E8" w14:textId="5F1E1372" w:rsidR="000A622F" w:rsidRPr="00B017B0" w:rsidRDefault="000A622F" w:rsidP="000A622F">
      <w:pPr>
        <w:pStyle w:val="ListParagraph"/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</w:pPr>
      <w:r>
        <w:t>32G</w:t>
      </w:r>
    </w:p>
    <w:p w14:paraId="0D2E6179" w14:textId="1FDCF0EE" w:rsidR="00B017B0" w:rsidRDefault="00B017B0" w:rsidP="00B017B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1095"/>
      </w:pPr>
      <w:r w:rsidRPr="00B017B0">
        <w:t>Does your motherboard support dual channeling or greater?  If so, what kind of channeling.</w:t>
      </w:r>
    </w:p>
    <w:p w14:paraId="7A139F3E" w14:textId="57368ABF" w:rsidR="000A622F" w:rsidRPr="00B017B0" w:rsidRDefault="000A622F" w:rsidP="000A622F">
      <w:pPr>
        <w:pStyle w:val="ListParagraph"/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</w:pPr>
      <w:r>
        <w:t>Dual Channeling, DDR3 memory technology</w:t>
      </w:r>
    </w:p>
    <w:p w14:paraId="475E253D" w14:textId="486778CB" w:rsidR="00B017B0" w:rsidRDefault="00B017B0" w:rsidP="00B017B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1095"/>
      </w:pPr>
      <w:r w:rsidRPr="00B017B0">
        <w:t>Utilizing a site like newegg.com, locate compatible RAM in size and quantity to optimally fill this motherboard.  Post a link here and indicate quantity.</w:t>
      </w:r>
    </w:p>
    <w:p w14:paraId="4491E0E2" w14:textId="269F99C1" w:rsidR="00C37776" w:rsidRDefault="00C37776" w:rsidP="00C37776">
      <w:pPr>
        <w:pStyle w:val="ListParagraph"/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</w:pPr>
      <w:hyperlink r:id="rId13" w:history="1">
        <w:r w:rsidRPr="002458E3">
          <w:rPr>
            <w:rStyle w:val="Hyperlink"/>
          </w:rPr>
          <w:t>https://www.newegg.com/crucial-32gb-240-pin-ddr3-sdram/p/N82E16820148803?Description=32g%20ddr3&amp;cm_re=32g_ddr3-_-20-148-803-_-Product</w:t>
        </w:r>
      </w:hyperlink>
    </w:p>
    <w:p w14:paraId="5C8027F9" w14:textId="1F4ADCD5" w:rsidR="00C37776" w:rsidRPr="00B017B0" w:rsidRDefault="00C37776" w:rsidP="00C37776">
      <w:pPr>
        <w:pStyle w:val="ListParagraph"/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</w:pPr>
      <w:r>
        <w:t>16Gx2</w:t>
      </w:r>
    </w:p>
    <w:p w14:paraId="173E5A2C" w14:textId="77777777" w:rsidR="001E7A6A" w:rsidRDefault="00B017B0" w:rsidP="001E7A6A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1095"/>
      </w:pPr>
      <w:r w:rsidRPr="00B017B0">
        <w:t>Locate a compatible replacement processor on a site like newegg.com and post the link here.</w:t>
      </w:r>
    </w:p>
    <w:p w14:paraId="263E8199" w14:textId="650C1683" w:rsidR="001E7A6A" w:rsidRPr="00B017B0" w:rsidRDefault="001E7A6A" w:rsidP="005C69B7">
      <w:pPr>
        <w:pStyle w:val="ListParagraph"/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</w:pPr>
      <w:r w:rsidRPr="001E7A6A">
        <w:t>https://www.newegg.com/amd-athlon-x4-860k/p/N82E16819113410?Description=FM2+%2095W%20cpu&amp;cm_re=FM2+_95W%20cpu-_-19-113-410-_-Product&amp;quicklink=true</w:t>
      </w:r>
    </w:p>
    <w:p w14:paraId="5D27CB95" w14:textId="6E0331A4" w:rsidR="00B017B0" w:rsidRDefault="00B017B0" w:rsidP="00B017B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1095"/>
      </w:pPr>
      <w:r w:rsidRPr="00B017B0">
        <w:t>What is the maximum speed of this processor?</w:t>
      </w:r>
    </w:p>
    <w:p w14:paraId="0B944296" w14:textId="08457C6D" w:rsidR="00822371" w:rsidRPr="00B017B0" w:rsidRDefault="00822371" w:rsidP="00822371">
      <w:pPr>
        <w:pStyle w:val="ListParagraph"/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</w:pPr>
      <w:r>
        <w:t>3.5ghz</w:t>
      </w:r>
    </w:p>
    <w:p w14:paraId="5AB9F2AA" w14:textId="6CC32302" w:rsidR="00B017B0" w:rsidRDefault="00B017B0" w:rsidP="00B017B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1095"/>
      </w:pPr>
      <w:r w:rsidRPr="00B017B0">
        <w:t>How many cores does it have?</w:t>
      </w:r>
    </w:p>
    <w:p w14:paraId="1522F386" w14:textId="493D06F4" w:rsidR="00822371" w:rsidRPr="00B017B0" w:rsidRDefault="00822371" w:rsidP="00822371">
      <w:pPr>
        <w:pStyle w:val="ListParagraph"/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</w:pPr>
      <w:r>
        <w:t>2</w:t>
      </w:r>
    </w:p>
    <w:p w14:paraId="2A9F44F1" w14:textId="4540A9DD" w:rsidR="00B017B0" w:rsidRDefault="00B017B0" w:rsidP="00B017B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1095"/>
      </w:pPr>
      <w:r w:rsidRPr="00B017B0">
        <w:t>Does it support hyperthreading?</w:t>
      </w:r>
    </w:p>
    <w:p w14:paraId="5CC15A5A" w14:textId="3F2F3803" w:rsidR="00822371" w:rsidRPr="00B017B0" w:rsidRDefault="00822371" w:rsidP="00822371">
      <w:pPr>
        <w:pStyle w:val="ListParagraph"/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</w:pPr>
      <w:r>
        <w:t>No</w:t>
      </w:r>
    </w:p>
    <w:p w14:paraId="3B249B95" w14:textId="1184975F" w:rsidR="00B017B0" w:rsidRDefault="00B017B0" w:rsidP="00B017B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1095"/>
      </w:pPr>
      <w:r w:rsidRPr="00B017B0">
        <w:t>Locate a compatible fan-based aftermarket cooler on a site like newegg.com and post the link here.</w:t>
      </w:r>
    </w:p>
    <w:p w14:paraId="26AFC78B" w14:textId="093F8717" w:rsidR="00822371" w:rsidRPr="00B017B0" w:rsidRDefault="00822371" w:rsidP="00822371">
      <w:pPr>
        <w:pStyle w:val="ListParagraph"/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</w:pPr>
      <w:r w:rsidRPr="00822371">
        <w:t>https://www.newegg.com/rosewill-rocc-16003/p/N82E16835200114?Description=FM2+%20cooling%20fan&amp;cm_re=FM2+_cooling%20fan-_-35-200-114-_-Product</w:t>
      </w:r>
    </w:p>
    <w:p w14:paraId="0671684B" w14:textId="1EE15AB4" w:rsidR="00B017B0" w:rsidRDefault="00B017B0" w:rsidP="00B017B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1095"/>
      </w:pPr>
      <w:r w:rsidRPr="00B017B0">
        <w:t>Locate a compatible liquid cooler on a site like newegg.com and post the link here.</w:t>
      </w:r>
    </w:p>
    <w:p w14:paraId="46616F33" w14:textId="3258C1F9" w:rsidR="00E27A61" w:rsidRPr="00B017B0" w:rsidRDefault="00E27A61" w:rsidP="00E27A61">
      <w:pPr>
        <w:pStyle w:val="ListParagraph"/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</w:pPr>
      <w:r w:rsidRPr="00E27A61">
        <w:t>https://www.newegg.com/p/1YF-01PK-00001?Item=9SIB601J6G9093&amp;Description=fm2+%20cpu%20cooler&amp;cm_re=fm2+_cpu%20cooler-_-9SIB601J6G9093-_-Product&amp;cm_sp=SP-_-1392579-_-0-_-2-_-9SIB601J6G9093-_-fm2+%20cpu%20cooler-_-cooler|cpu-_-1</w:t>
      </w:r>
    </w:p>
    <w:p w14:paraId="47BAAB76" w14:textId="54394AEC" w:rsidR="00B017B0" w:rsidRDefault="00B017B0" w:rsidP="00B017B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1095"/>
      </w:pPr>
      <w:r w:rsidRPr="00B017B0">
        <w:t>Utilizing a site like newegg.com, find the substance that is applied between the processor and heatsink and post a link here.</w:t>
      </w:r>
    </w:p>
    <w:p w14:paraId="34FC22CA" w14:textId="41F89AD6" w:rsidR="00CF259E" w:rsidRPr="00B017B0" w:rsidRDefault="00CF259E" w:rsidP="00CF259E">
      <w:pPr>
        <w:pStyle w:val="ListParagraph"/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</w:pPr>
      <w:r w:rsidRPr="00CF259E">
        <w:t>https://www.newegg.com/arctic-silver-as5-3-5g/p/N82E16835100007?Description=thermal%20compound&amp;cm_re=thermal_compound-_-35-100-007-_-Product</w:t>
      </w:r>
    </w:p>
    <w:p w14:paraId="5F5099C5" w14:textId="5E92E29B" w:rsidR="00B017B0" w:rsidRDefault="00B017B0" w:rsidP="00B017B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1095"/>
      </w:pPr>
      <w:r w:rsidRPr="00B017B0">
        <w:t>Why is it important to ensure the fan is operational when done with the lab? </w:t>
      </w:r>
    </w:p>
    <w:p w14:paraId="440C3E42" w14:textId="06DB902D" w:rsidR="00DE1630" w:rsidRPr="00B017B0" w:rsidRDefault="00DE1630" w:rsidP="00DE1630">
      <w:pPr>
        <w:pStyle w:val="ListParagraph"/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</w:pPr>
      <w:r>
        <w:t>So the CPU doesn’t over heat and shutdown.</w:t>
      </w:r>
    </w:p>
    <w:p w14:paraId="7A681B63" w14:textId="77777777" w:rsidR="00A3284F" w:rsidRDefault="00A3284F" w:rsidP="0014341E">
      <w:pPr>
        <w:pStyle w:val="Heading1"/>
      </w:pPr>
    </w:p>
    <w:p w14:paraId="2B2A7A39" w14:textId="121994A4" w:rsidR="0014341E" w:rsidRDefault="0014341E" w:rsidP="0014341E">
      <w:pPr>
        <w:pStyle w:val="Heading1"/>
      </w:pPr>
      <w:r>
        <w:lastRenderedPageBreak/>
        <w:t>Conclusion</w:t>
      </w:r>
      <w:bookmarkEnd w:id="3"/>
    </w:p>
    <w:p w14:paraId="1A368C92" w14:textId="35D3AA40" w:rsidR="0014341E" w:rsidRDefault="001914AA" w:rsidP="0014341E">
      <w:r>
        <w:rPr>
          <w:b/>
          <w:bCs/>
        </w:rPr>
        <w:t xml:space="preserve">DELETE: </w:t>
      </w:r>
      <w:r w:rsidR="0014341E">
        <w:t>Describe what you have learned from this lab</w:t>
      </w:r>
      <w:r w:rsidR="00986E2B">
        <w:t>.</w:t>
      </w:r>
    </w:p>
    <w:p w14:paraId="049F31CB" w14:textId="12482C14" w:rsidR="00986E2B" w:rsidRPr="00B017B0" w:rsidRDefault="00986E2B" w:rsidP="00B017B0">
      <w:pPr>
        <w:spacing w:after="200"/>
      </w:pPr>
      <w:r>
        <w:br w:type="page"/>
      </w:r>
    </w:p>
    <w:p w14:paraId="53128261" w14:textId="77777777" w:rsidR="00986E2B" w:rsidRPr="00986E2B" w:rsidRDefault="00986E2B" w:rsidP="00986E2B"/>
    <w:sectPr w:rsidR="00986E2B" w:rsidRPr="00986E2B">
      <w:footerReference w:type="even" r:id="rId14"/>
      <w:footerReference w:type="default" r:id="rId15"/>
      <w:pgSz w:w="12240" w:h="15840" w:code="1"/>
      <w:pgMar w:top="1440" w:right="1440" w:bottom="1440" w:left="1440" w:header="720" w:footer="720" w:gutter="0"/>
      <w:pgNumType w:start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F558A" w14:textId="77777777" w:rsidR="00645EE8" w:rsidRDefault="00645EE8">
      <w:pPr>
        <w:spacing w:after="0" w:line="240" w:lineRule="auto"/>
      </w:pPr>
      <w:r>
        <w:separator/>
      </w:r>
    </w:p>
  </w:endnote>
  <w:endnote w:type="continuationSeparator" w:id="0">
    <w:p w14:paraId="418E31A1" w14:textId="77777777" w:rsidR="00645EE8" w:rsidRDefault="00645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AE4CB" w14:textId="2916B98A" w:rsidR="004A436F" w:rsidRDefault="0056005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0" allowOverlap="1" wp14:anchorId="2698D261" wp14:editId="67D8AB3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7240" cy="9435465"/>
              <wp:effectExtent l="8890" t="12700" r="7620" b="10160"/>
              <wp:wrapNone/>
              <wp:docPr id="7" name="AutoShap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7240" cy="943546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704D6CCF" id="AutoShape 24" o:spid="_x0000_s1026" style="position:absolute;margin-left:0;margin-top:0;width:561.2pt;height:742.95pt;z-index:25167462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" o:allowincell="f" filled="f" fillcolor="black" strokecolor="black [3213]" strokeweight="1pt">
              <w10:wrap anchorx="page" anchory="page"/>
            </v:round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3DBA0" w14:textId="77777777" w:rsidR="004A436F" w:rsidRDefault="00560054">
    <w:pPr>
      <w:rPr>
        <w:sz w:val="20"/>
      </w:rPr>
    </w:pPr>
    <w:r>
      <w:rPr>
        <w:noProof/>
        <w:sz w:val="10"/>
        <w:szCs w:val="10"/>
      </w:rPr>
      <mc:AlternateContent>
        <mc:Choice Requires="wps">
          <w:drawing>
            <wp:anchor distT="0" distB="0" distL="114300" distR="114300" simplePos="0" relativeHeight="251670528" behindDoc="0" locked="0" layoutInCell="0" allowOverlap="1" wp14:anchorId="325C0BDC" wp14:editId="07777777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5" name="Rectangl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7A82FC" w14:textId="17FA32EE" w:rsidR="004A436F" w:rsidRDefault="00645EE8">
                          <w:pPr>
                            <w:pStyle w:val="NoSpacing"/>
                            <w:rPr>
                              <w:rFonts w:asciiTheme="majorHAnsi" w:hAnsiTheme="majorHAnsi"/>
                              <w:color w:val="7F7F7F" w:themeColor="text1" w:themeTint="80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  <w:color w:val="7F7F7F" w:themeColor="text1" w:themeTint="80"/>
                                <w:sz w:val="20"/>
                              </w:rPr>
                              <w:alias w:val="Title"/>
                              <w:id w:val="805429516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B017B0">
                                <w:rPr>
                                  <w:rFonts w:asciiTheme="majorHAnsi" w:hAnsiTheme="majorHAnsi"/>
                                  <w:color w:val="7F7F7F" w:themeColor="text1" w:themeTint="80"/>
                                  <w:sz w:val="20"/>
                                </w:rPr>
                                <w:t>Wek 07 Project</w:t>
                              </w:r>
                            </w:sdtContent>
                          </w:sdt>
                          <w:r w:rsidR="00E80FC0">
                            <w:rPr>
                              <w:rFonts w:asciiTheme="majorHAnsi" w:hAnsiTheme="majorHAnsi"/>
                              <w:color w:val="7F7F7F" w:themeColor="text1" w:themeTint="80"/>
                              <w:sz w:val="20"/>
                            </w:rPr>
                            <w:t xml:space="preserve"> | </w:t>
                          </w:r>
                          <w:sdt>
                            <w:sdtPr>
                              <w:rPr>
                                <w:rFonts w:asciiTheme="majorHAnsi" w:hAnsiTheme="majorHAnsi"/>
                                <w:color w:val="7F7F7F" w:themeColor="text1" w:themeTint="80"/>
                                <w:sz w:val="20"/>
                              </w:rPr>
                              <w:alias w:val="Date"/>
                              <w:id w:val="80542951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5-08-3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04735D">
                                <w:rPr>
                                  <w:rFonts w:asciiTheme="majorHAnsi" w:hAnsiTheme="majorHAnsi"/>
                                  <w:color w:val="7F7F7F" w:themeColor="text1" w:themeTint="80"/>
                                  <w:sz w:val="20"/>
                                </w:rPr>
                                <w:t>8/31/2015</w:t>
                              </w:r>
                            </w:sdtContent>
                          </w:sdt>
                          <w:r w:rsidR="00E80FC0">
                            <w:rPr>
                              <w:rFonts w:asciiTheme="majorHAnsi" w:hAnsiTheme="majorHAnsi"/>
                              <w:color w:val="7F7F7F" w:themeColor="text1" w:themeTint="80"/>
                              <w:sz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325C0BDC" id="Rectangle 21" o:spid="_x0000_s1028" style="position:absolute;margin-left:-4.35pt;margin-top:0;width:46.85pt;height:9in;z-index:251670528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" o:allowincell="f" filled="f" stroked="f">
              <v:textbox style="layout-flow:vertical;mso-layout-flow-alt:bottom-to-top" inset=",,8.64pt,10.8pt">
                <w:txbxContent>
                  <w:p w14:paraId="4C7A82FC" w14:textId="17FA32EE" w:rsidR="004A436F" w:rsidRDefault="00645EE8">
                    <w:pPr>
                      <w:pStyle w:val="NoSpacing"/>
                      <w:rPr>
                        <w:rFonts w:asciiTheme="majorHAnsi" w:hAnsiTheme="majorHAnsi"/>
                        <w:color w:val="7F7F7F" w:themeColor="text1" w:themeTint="80"/>
                        <w:sz w:val="20"/>
                      </w:rPr>
                    </w:pPr>
                    <w:sdt>
                      <w:sdtPr>
                        <w:rPr>
                          <w:rFonts w:asciiTheme="majorHAnsi" w:hAnsiTheme="majorHAnsi"/>
                          <w:color w:val="7F7F7F" w:themeColor="text1" w:themeTint="80"/>
                          <w:sz w:val="20"/>
                        </w:rPr>
                        <w:alias w:val="Title"/>
                        <w:id w:val="805429516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B017B0">
                          <w:rPr>
                            <w:rFonts w:asciiTheme="majorHAnsi" w:hAnsiTheme="majorHAnsi"/>
                            <w:color w:val="7F7F7F" w:themeColor="text1" w:themeTint="80"/>
                            <w:sz w:val="20"/>
                          </w:rPr>
                          <w:t>Wek 07 Project</w:t>
                        </w:r>
                      </w:sdtContent>
                    </w:sdt>
                    <w:r w:rsidR="00E80FC0">
                      <w:rPr>
                        <w:rFonts w:asciiTheme="majorHAnsi" w:hAnsiTheme="majorHAnsi"/>
                        <w:color w:val="7F7F7F" w:themeColor="text1" w:themeTint="80"/>
                        <w:sz w:val="20"/>
                      </w:rPr>
                      <w:t xml:space="preserve"> | </w:t>
                    </w:r>
                    <w:sdt>
                      <w:sdtPr>
                        <w:rPr>
                          <w:rFonts w:asciiTheme="majorHAnsi" w:hAnsiTheme="majorHAnsi"/>
                          <w:color w:val="7F7F7F" w:themeColor="text1" w:themeTint="80"/>
                          <w:sz w:val="20"/>
                        </w:rPr>
                        <w:alias w:val="Date"/>
                        <w:id w:val="805429517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5-08-31T00:00:00Z"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04735D">
                          <w:rPr>
                            <w:rFonts w:asciiTheme="majorHAnsi" w:hAnsiTheme="majorHAnsi"/>
                            <w:color w:val="7F7F7F" w:themeColor="text1" w:themeTint="80"/>
                            <w:sz w:val="20"/>
                          </w:rPr>
                          <w:t>8/31/2015</w:t>
                        </w:r>
                      </w:sdtContent>
                    </w:sdt>
                    <w:r w:rsidR="00E80FC0">
                      <w:rPr>
                        <w:rFonts w:asciiTheme="majorHAnsi" w:hAnsiTheme="majorHAnsi"/>
                        <w:color w:val="7F7F7F" w:themeColor="text1" w:themeTint="80"/>
                        <w:sz w:val="20"/>
                      </w:rPr>
                      <w:t xml:space="preserve"> 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9504" behindDoc="0" locked="0" layoutInCell="0" allowOverlap="1" wp14:anchorId="16763035" wp14:editId="0777777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4225" cy="9432290"/>
              <wp:effectExtent l="14605" t="9525" r="13970" b="6985"/>
              <wp:wrapNone/>
              <wp:docPr id="4" name="AutoShap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4225" cy="9432290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 xmlns:a="http://schemas.openxmlformats.org/drawingml/2006/main" xmlns:a14="http://schemas.microsoft.com/office/drawing/2010/main" xmlns:wp14="http://schemas.microsoft.com/office/word/2010/wordml" xmlns:oel="http://schemas.microsoft.com/office/2019/extlst">
          <w:pict w14:anchorId="43A1AA97">
            <v:roundrect id="AutoShape 20" style="position:absolute;margin-left:0;margin-top:0;width:561.75pt;height:742.7pt;z-index:25166950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o:spid="_x0000_s1026" o:allowincell="f" filled="f" fillcolor="black" strokecolor="black [3213]" strokeweight="1pt" arcsize="2637f" w14:anchorId="15F63F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">
              <w10:wrap anchorx="page" anchory="page"/>
            </v:round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anchorId="58FEF276" wp14:editId="07777777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" name="Oval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F93E19" w14:textId="77777777" w:rsidR="004A436F" w:rsidRDefault="00E80FC0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B70FAF" w:rsidRPr="00B70FAF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3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58FEF276" id="Oval 19" o:spid="_x0000_s1029" style="position:absolute;margin-left:-10.2pt;margin-top:0;width:41pt;height:41pt;z-index:25166848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" o:allowincell="f" fillcolor="#6f6f74 [3204]" stroked="f">
              <v:textbox inset="0,0,0,0">
                <w:txbxContent>
                  <w:p w14:paraId="1FF93E19" w14:textId="77777777" w:rsidR="004A436F" w:rsidRDefault="00E80FC0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B70FAF" w:rsidRPr="00B70FAF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3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14:paraId="4B99056E" w14:textId="77777777" w:rsidR="004A436F" w:rsidRDefault="004A436F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BA8CB" w14:textId="77777777" w:rsidR="00645EE8" w:rsidRDefault="00645EE8">
      <w:pPr>
        <w:spacing w:after="0" w:line="240" w:lineRule="auto"/>
      </w:pPr>
      <w:r>
        <w:separator/>
      </w:r>
    </w:p>
  </w:footnote>
  <w:footnote w:type="continuationSeparator" w:id="0">
    <w:p w14:paraId="24C22A27" w14:textId="77777777" w:rsidR="00645EE8" w:rsidRDefault="00645E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A7B789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7B789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A8A8AB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6F6F74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535356" w:themeColor="accent1" w:themeShade="BF"/>
      </w:rPr>
    </w:lvl>
  </w:abstractNum>
  <w:abstractNum w:abstractNumId="5" w15:restartNumberingAfterBreak="0">
    <w:nsid w:val="390414E2"/>
    <w:multiLevelType w:val="hybridMultilevel"/>
    <w:tmpl w:val="8D7EA76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A65144"/>
    <w:multiLevelType w:val="multilevel"/>
    <w:tmpl w:val="B99E8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E761A5"/>
    <w:multiLevelType w:val="multilevel"/>
    <w:tmpl w:val="2870D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5"/>
  </w:num>
  <w:num w:numId="17">
    <w:abstractNumId w:val="7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DateAndTime/>
  <w:proofState w:spelling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D"/>
    <w:rsid w:val="0004735D"/>
    <w:rsid w:val="00047F4C"/>
    <w:rsid w:val="000752E8"/>
    <w:rsid w:val="000A622F"/>
    <w:rsid w:val="0014341E"/>
    <w:rsid w:val="001914AA"/>
    <w:rsid w:val="001E7A6A"/>
    <w:rsid w:val="00302000"/>
    <w:rsid w:val="0039176A"/>
    <w:rsid w:val="004A436F"/>
    <w:rsid w:val="00521C38"/>
    <w:rsid w:val="00560054"/>
    <w:rsid w:val="005C69B7"/>
    <w:rsid w:val="00645EE8"/>
    <w:rsid w:val="00655208"/>
    <w:rsid w:val="00714ED1"/>
    <w:rsid w:val="00750B83"/>
    <w:rsid w:val="007A0D72"/>
    <w:rsid w:val="00822371"/>
    <w:rsid w:val="008D3F04"/>
    <w:rsid w:val="00986E2B"/>
    <w:rsid w:val="00A13230"/>
    <w:rsid w:val="00A3284F"/>
    <w:rsid w:val="00B00F4C"/>
    <w:rsid w:val="00B017B0"/>
    <w:rsid w:val="00B70FAF"/>
    <w:rsid w:val="00C37776"/>
    <w:rsid w:val="00C7252B"/>
    <w:rsid w:val="00C74719"/>
    <w:rsid w:val="00CF259E"/>
    <w:rsid w:val="00DE1630"/>
    <w:rsid w:val="00E27A61"/>
    <w:rsid w:val="00E80FC0"/>
    <w:rsid w:val="00F26CCE"/>
    <w:rsid w:val="00F415B3"/>
    <w:rsid w:val="56C61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5B13BAD"/>
  <w15:docId w15:val="{7E004FD4-2CF8-4322-A518-FC33A9220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00" w:after="40" w:line="240" w:lineRule="auto"/>
      <w:outlineLvl w:val="0"/>
    </w:pPr>
    <w:rPr>
      <w:rFonts w:asciiTheme="majorHAnsi" w:hAnsiTheme="majorHAnsi"/>
      <w:b/>
      <w:color w:val="535356" w:themeColor="accent1" w:themeShade="BF"/>
      <w:spacing w:val="2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240" w:after="40" w:line="240" w:lineRule="auto"/>
      <w:outlineLvl w:val="1"/>
    </w:pPr>
    <w:rPr>
      <w:rFonts w:asciiTheme="majorHAnsi" w:hAnsiTheme="majorHAnsi"/>
      <w:b/>
      <w:color w:val="535356" w:themeColor="accent1" w:themeShade="BF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before="200" w:after="40" w:line="240" w:lineRule="auto"/>
      <w:outlineLvl w:val="2"/>
    </w:pPr>
    <w:rPr>
      <w:rFonts w:asciiTheme="majorHAnsi" w:hAnsiTheme="majorHAnsi"/>
      <w:b/>
      <w:color w:val="6F6F74" w:themeColor="accent1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spacing w:before="240" w:after="0"/>
      <w:outlineLvl w:val="3"/>
    </w:pPr>
    <w:rPr>
      <w:rFonts w:asciiTheme="majorHAnsi" w:hAnsiTheme="majorHAnsi"/>
      <w:b/>
      <w:color w:val="80945B" w:themeColor="accent3" w:themeShade="BF"/>
      <w:spacing w:val="20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spacing w:before="200" w:after="0"/>
      <w:outlineLvl w:val="4"/>
    </w:pPr>
    <w:rPr>
      <w:rFonts w:asciiTheme="majorHAnsi" w:hAnsiTheme="majorHAnsi"/>
      <w:b/>
      <w:i/>
      <w:color w:val="80945B" w:themeColor="accent3" w:themeShade="BF"/>
      <w:spacing w:val="20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spacing w:before="200" w:after="0"/>
      <w:outlineLvl w:val="5"/>
    </w:pPr>
    <w:rPr>
      <w:rFonts w:asciiTheme="majorHAnsi" w:hAnsiTheme="majorHAnsi"/>
      <w:color w:val="55623C" w:themeColor="accent3" w:themeShade="7F"/>
      <w:spacing w:val="10"/>
      <w:sz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spacing w:before="200" w:after="0"/>
      <w:outlineLvl w:val="6"/>
    </w:pPr>
    <w:rPr>
      <w:rFonts w:asciiTheme="majorHAnsi" w:hAnsiTheme="majorHAnsi"/>
      <w:i/>
      <w:color w:val="55623C" w:themeColor="accent3" w:themeShade="7F"/>
      <w:spacing w:val="10"/>
      <w:sz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spacing w:before="200" w:after="0"/>
      <w:outlineLvl w:val="7"/>
    </w:pPr>
    <w:rPr>
      <w:rFonts w:asciiTheme="majorHAnsi" w:hAnsiTheme="majorHAnsi"/>
      <w:color w:val="6F6F74" w:themeColor="accent1"/>
      <w:spacing w:val="1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spacing w:before="200" w:after="0"/>
      <w:outlineLvl w:val="8"/>
    </w:pPr>
    <w:rPr>
      <w:rFonts w:asciiTheme="majorHAnsi" w:hAnsiTheme="majorHAnsi"/>
      <w:i/>
      <w:color w:val="6F6F74" w:themeColor="accent1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 w:cs="Times New Roman"/>
      <w:b/>
      <w:color w:val="535356" w:themeColor="accent1" w:themeShade="BF"/>
      <w:spacing w:val="2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="Times New Roman"/>
      <w:b/>
      <w:color w:val="535356" w:themeColor="accent1" w:themeShade="BF"/>
      <w:spacing w:val="20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 w:cs="Times New Roman"/>
      <w:b/>
      <w:color w:val="6F6F74" w:themeColor="accent1"/>
      <w:spacing w:val="20"/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pBdr>
        <w:bottom w:val="single" w:sz="8" w:space="4" w:color="6F6F74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6F6F74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 w:cs="Times New Roman"/>
      <w:b/>
      <w:smallCaps/>
      <w:color w:val="6F6F74" w:themeColor="accent1"/>
      <w:sz w:val="48"/>
      <w:szCs w:val="48"/>
    </w:rPr>
  </w:style>
  <w:style w:type="paragraph" w:styleId="Subtitle">
    <w:name w:val="Subtitle"/>
    <w:basedOn w:val="Normal"/>
    <w:link w:val="SubtitleChar"/>
    <w:uiPriority w:val="11"/>
    <w:qFormat/>
    <w:pPr>
      <w:spacing w:after="480" w:line="240" w:lineRule="auto"/>
      <w:jc w:val="center"/>
    </w:pPr>
    <w:rPr>
      <w:rFonts w:asciiTheme="majorHAnsi" w:hAnsiTheme="majorHAnsi" w:cstheme="minorHAnsi"/>
      <w:color w:val="auto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theme="minorHAnsi"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0" w:line="240" w:lineRule="auto"/>
    </w:pPr>
    <w:rPr>
      <w:bCs/>
      <w:smallCaps/>
      <w:color w:val="618096" w:themeColor="accent2" w:themeShade="BF"/>
      <w:spacing w:val="10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BlockText">
    <w:name w:val="Block Text"/>
    <w:aliases w:val="Block Quote"/>
    <w:uiPriority w:val="40"/>
    <w:pPr>
      <w:pBdr>
        <w:top w:val="single" w:sz="2" w:space="10" w:color="A8A8AB" w:themeColor="accent1" w:themeTint="99"/>
        <w:bottom w:val="single" w:sz="24" w:space="10" w:color="A8A8AB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7F7F7F" w:themeColor="background1" w:themeShade="7F"/>
      <w:sz w:val="28"/>
      <w:szCs w:val="28"/>
      <w:lang w:eastAsia="ko-KR" w:bidi="hi-IN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9B7362" w:themeColor="accent6"/>
      <w:sz w:val="20"/>
      <w:szCs w:val="20"/>
    </w:rPr>
  </w:style>
  <w:style w:type="character" w:styleId="Emphasis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hAnsiTheme="majorHAnsi" w:cs="Times New Roman"/>
      <w:b/>
      <w:color w:val="80945B" w:themeColor="accent3" w:themeShade="BF"/>
      <w:spacing w:val="2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hAnsiTheme="majorHAnsi" w:cs="Times New Roman"/>
      <w:b/>
      <w:i/>
      <w:color w:val="80945B" w:themeColor="accent3" w:themeShade="BF"/>
      <w:spacing w:val="20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hAnsiTheme="majorHAnsi" w:cs="Times New Roman"/>
      <w:color w:val="55623C" w:themeColor="accent3" w:themeShade="7F"/>
      <w:spacing w:val="10"/>
      <w:sz w:val="2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hAnsiTheme="majorHAnsi" w:cs="Times New Roman"/>
      <w:i/>
      <w:color w:val="55623C" w:themeColor="accent3" w:themeShade="7F"/>
      <w:spacing w:val="10"/>
      <w:sz w:val="2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hAnsiTheme="majorHAnsi" w:cs="Times New Roman"/>
      <w:color w:val="6F6F74" w:themeColor="accent1"/>
      <w:spacing w:val="1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hAnsiTheme="majorHAnsi" w:cs="Times New Roman"/>
      <w:i/>
      <w:color w:val="6F6F74" w:themeColor="accent1"/>
      <w:spacing w:val="10"/>
      <w:szCs w:val="20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 w:cs="Times New Roman"/>
      <w:b/>
      <w:i/>
      <w:smallCaps/>
      <w:color w:val="92A9B9" w:themeColor="accent2"/>
      <w:spacing w:val="2"/>
      <w:w w:val="100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36" w:space="10" w:color="A8A8AB" w:themeColor="accent1" w:themeTint="99"/>
        <w:left w:val="single" w:sz="24" w:space="10" w:color="6F6F74" w:themeColor="accent1"/>
        <w:bottom w:val="single" w:sz="36" w:space="10" w:color="A7B789" w:themeColor="accent3"/>
        <w:right w:val="single" w:sz="24" w:space="10" w:color="6F6F74" w:themeColor="accent1"/>
      </w:pBdr>
      <w:shd w:val="clear" w:color="auto" w:fill="6F6F74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 w:cs="Times New Roman"/>
      <w:i/>
      <w:color w:val="FFFFFF" w:themeColor="background1"/>
      <w:sz w:val="32"/>
      <w:szCs w:val="20"/>
      <w:shd w:val="clear" w:color="auto" w:fill="6F6F74" w:themeFill="accent1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6F6F74" w:themeColor="accent1"/>
      <w:sz w:val="22"/>
      <w:szCs w:val="20"/>
      <w:u w:val="single"/>
    </w:rPr>
  </w:style>
  <w:style w:type="paragraph" w:styleId="ListBullet">
    <w:name w:val="List Bullet"/>
    <w:basedOn w:val="Normal"/>
    <w:uiPriority w:val="36"/>
    <w:unhideWhenUsed/>
    <w:qFormat/>
    <w:pPr>
      <w:numPr>
        <w:numId w:val="11"/>
      </w:numPr>
      <w:spacing w:after="0"/>
      <w:contextualSpacing/>
    </w:pPr>
  </w:style>
  <w:style w:type="paragraph" w:styleId="ListBullet2">
    <w:name w:val="List Bullet 2"/>
    <w:basedOn w:val="Normal"/>
    <w:uiPriority w:val="36"/>
    <w:unhideWhenUsed/>
    <w:qFormat/>
    <w:pPr>
      <w:numPr>
        <w:numId w:val="12"/>
      </w:numPr>
      <w:spacing w:after="0"/>
    </w:pPr>
  </w:style>
  <w:style w:type="paragraph" w:styleId="ListBullet3">
    <w:name w:val="List Bullet 3"/>
    <w:basedOn w:val="Normal"/>
    <w:uiPriority w:val="36"/>
    <w:unhideWhenUsed/>
    <w:qFormat/>
    <w:pPr>
      <w:numPr>
        <w:numId w:val="13"/>
      </w:numPr>
      <w:spacing w:after="0"/>
    </w:pPr>
  </w:style>
  <w:style w:type="paragraph" w:styleId="ListBullet4">
    <w:name w:val="List Bullet 4"/>
    <w:basedOn w:val="Normal"/>
    <w:uiPriority w:val="36"/>
    <w:unhideWhenUsed/>
    <w:qFormat/>
    <w:pPr>
      <w:numPr>
        <w:numId w:val="14"/>
      </w:numPr>
      <w:spacing w:after="0"/>
    </w:pPr>
  </w:style>
  <w:style w:type="paragraph" w:styleId="ListBullet5">
    <w:name w:val="List Bullet 5"/>
    <w:basedOn w:val="Normal"/>
    <w:uiPriority w:val="36"/>
    <w:unhideWhenUsed/>
    <w:qFormat/>
    <w:pPr>
      <w:numPr>
        <w:numId w:val="15"/>
      </w:num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  <w:sz w:val="24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7F7F7F" w:themeColor="background1" w:themeShade="7F"/>
      <w:sz w:val="24"/>
      <w:szCs w:val="20"/>
    </w:rPr>
  </w:style>
  <w:style w:type="character" w:styleId="Strong">
    <w:name w:val="Strong"/>
    <w:uiPriority w:val="22"/>
    <w:qFormat/>
    <w:rPr>
      <w:rFonts w:asciiTheme="minorHAnsi" w:hAnsiTheme="minorHAnsi"/>
      <w:b/>
      <w:color w:val="92A9B9" w:themeColor="accent2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2"/>
      <w:szCs w:val="20"/>
      <w:u w:val="single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2A9B9" w:themeColor="accent2"/>
    </w:rPr>
  </w:style>
  <w:style w:type="paragraph" w:styleId="TOC2">
    <w:name w:val="toc 2"/>
    <w:basedOn w:val="Normal"/>
    <w:next w:val="Normal"/>
    <w:autoRedefine/>
    <w:uiPriority w:val="99"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unhideWhenUsed/>
    <w:rPr>
      <w:color w:val="67AAB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4341E"/>
    <w:pPr>
      <w:keepNext/>
      <w:keepLines/>
      <w:spacing w:before="240" w:after="0" w:line="259" w:lineRule="auto"/>
      <w:outlineLvl w:val="9"/>
    </w:pPr>
    <w:rPr>
      <w:rFonts w:eastAsiaTheme="majorEastAsia" w:cstheme="majorBidi"/>
      <w:b w:val="0"/>
      <w:spacing w:val="0"/>
      <w:sz w:val="32"/>
    </w:rPr>
  </w:style>
  <w:style w:type="paragraph" w:styleId="ListParagraph">
    <w:name w:val="List Paragraph"/>
    <w:basedOn w:val="Normal"/>
    <w:uiPriority w:val="34"/>
    <w:qFormat/>
    <w:rsid w:val="0014341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377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3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0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5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ww.newegg.com/crucial-32gb-240-pin-ddr3-sdram/p/N82E16820148803?Description=32g%20ddr3&amp;cm_re=32g_ddr3-_-20-148-803-_-Product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lison.PITT-BRADFORD\AppData\Roaming\Microsoft\Templates\Report%20(Equity%20them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A5F4A7A0EDF48238B0F2AD91AB386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0FA213-E9B9-42D9-9FFD-F2CA419C30EA}"/>
      </w:docPartPr>
      <w:docPartBody>
        <w:p w:rsidR="00974864" w:rsidRDefault="0039176A">
          <w:pPr>
            <w:pStyle w:val="8A5F4A7A0EDF48238B0F2AD91AB3863B"/>
          </w:pPr>
          <w:r>
            <w:t>[Type the document title]</w:t>
          </w:r>
        </w:p>
      </w:docPartBody>
    </w:docPart>
    <w:docPart>
      <w:docPartPr>
        <w:name w:val="9DE3F12B318844E0B14AD4E77FF568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5F54D0-3F84-4CA2-B4FE-1A259D1D9807}"/>
      </w:docPartPr>
      <w:docPartBody>
        <w:p w:rsidR="00974864" w:rsidRDefault="0039176A">
          <w:pPr>
            <w:pStyle w:val="9DE3F12B318844E0B14AD4E77FF5688A"/>
          </w:pPr>
          <w:r>
            <w:t>[Type the document subtitle]</w:t>
          </w:r>
        </w:p>
      </w:docPartBody>
    </w:docPart>
    <w:docPart>
      <w:docPartPr>
        <w:name w:val="1E56D7726A684E02BC06F3F822DED0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C68A89-6520-4899-BE57-ABFF25B27CD7}"/>
      </w:docPartPr>
      <w:docPartBody>
        <w:p w:rsidR="00974864" w:rsidRDefault="0039176A">
          <w:pPr>
            <w:pStyle w:val="1E56D7726A684E02BC06F3F822DED0FD"/>
          </w:pPr>
          <w:r>
            <w:rPr>
              <w:rFonts w:asciiTheme="majorHAnsi" w:hAnsiTheme="majorHAnsi"/>
              <w:color w:val="FFFFFF" w:themeColor="background1"/>
              <w:sz w:val="72"/>
              <w:szCs w:val="72"/>
            </w:rPr>
            <w:t>[Type the document title]</w:t>
          </w:r>
        </w:p>
      </w:docPartBody>
    </w:docPart>
    <w:docPart>
      <w:docPartPr>
        <w:name w:val="36EB9CB00EA6483E89B7908BC9C93A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6AF1A0-539B-490A-AC96-F5B82B457341}"/>
      </w:docPartPr>
      <w:docPartBody>
        <w:p w:rsidR="00974864" w:rsidRDefault="00F415B3" w:rsidP="00F415B3">
          <w:pPr>
            <w:pStyle w:val="36EB9CB00EA6483E89B7908BC9C93AB8"/>
          </w:pPr>
          <w:r>
            <w:t>[Type the document title]</w:t>
          </w:r>
        </w:p>
      </w:docPartBody>
    </w:docPart>
    <w:docPart>
      <w:docPartPr>
        <w:name w:val="1947119333704BFFB6562A6D3FF239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EC6E1A-6FEC-4384-9C74-E2F6530A3AAD}"/>
      </w:docPartPr>
      <w:docPartBody>
        <w:p w:rsidR="00974864" w:rsidRDefault="00F415B3" w:rsidP="00F415B3">
          <w:pPr>
            <w:pStyle w:val="1947119333704BFFB6562A6D3FF239B5"/>
          </w:pPr>
          <w: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5B3"/>
    <w:rsid w:val="003550E3"/>
    <w:rsid w:val="0039176A"/>
    <w:rsid w:val="00446C45"/>
    <w:rsid w:val="008A38FA"/>
    <w:rsid w:val="00974864"/>
    <w:rsid w:val="00F41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00" w:after="40" w:line="240" w:lineRule="auto"/>
      <w:outlineLvl w:val="0"/>
    </w:pPr>
    <w:rPr>
      <w:rFonts w:asciiTheme="majorHAnsi" w:eastAsiaTheme="minorHAnsi" w:hAnsiTheme="majorHAnsi" w:cs="Times New Roman"/>
      <w:b/>
      <w:color w:val="2F5496" w:themeColor="accent1" w:themeShade="BF"/>
      <w:spacing w:val="20"/>
      <w:sz w:val="28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240" w:after="40" w:line="240" w:lineRule="auto"/>
      <w:outlineLvl w:val="1"/>
    </w:pPr>
    <w:rPr>
      <w:rFonts w:asciiTheme="majorHAnsi" w:eastAsiaTheme="minorHAnsi" w:hAnsiTheme="majorHAnsi" w:cs="Times New Roman"/>
      <w:b/>
      <w:color w:val="2F5496" w:themeColor="accent1" w:themeShade="BF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200" w:after="40" w:line="240" w:lineRule="auto"/>
      <w:outlineLvl w:val="2"/>
    </w:pPr>
    <w:rPr>
      <w:rFonts w:asciiTheme="majorHAnsi" w:eastAsiaTheme="minorHAnsi" w:hAnsiTheme="majorHAnsi" w:cs="Times New Roman"/>
      <w:b/>
      <w:color w:val="4472C4" w:themeColor="accent1"/>
      <w:spacing w:val="2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A5F4A7A0EDF48238B0F2AD91AB3863B">
    <w:name w:val="8A5F4A7A0EDF48238B0F2AD91AB3863B"/>
  </w:style>
  <w:style w:type="paragraph" w:customStyle="1" w:styleId="9DE3F12B318844E0B14AD4E77FF5688A">
    <w:name w:val="9DE3F12B318844E0B14AD4E77FF5688A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inorHAnsi" w:hAnsiTheme="majorHAnsi" w:cs="Times New Roman"/>
      <w:b/>
      <w:color w:val="2F5496" w:themeColor="accent1" w:themeShade="BF"/>
      <w:spacing w:val="2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inorHAnsi" w:hAnsiTheme="majorHAnsi" w:cs="Times New Roman"/>
      <w:b/>
      <w:color w:val="2F5496" w:themeColor="accent1" w:themeShade="BF"/>
      <w:spacing w:val="20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inorHAnsi" w:hAnsiTheme="majorHAnsi" w:cs="Times New Roman"/>
      <w:b/>
      <w:color w:val="4472C4" w:themeColor="accent1"/>
      <w:spacing w:val="2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E56D7726A684E02BC06F3F822DED0FD">
    <w:name w:val="1E56D7726A684E02BC06F3F822DED0FD"/>
  </w:style>
  <w:style w:type="paragraph" w:customStyle="1" w:styleId="1C636DA372584357AE75C19841793A02">
    <w:name w:val="1C636DA372584357AE75C19841793A02"/>
  </w:style>
  <w:style w:type="paragraph" w:customStyle="1" w:styleId="8681762C36F8478AA15676072A0759C6">
    <w:name w:val="8681762C36F8478AA15676072A0759C6"/>
  </w:style>
  <w:style w:type="paragraph" w:customStyle="1" w:styleId="798D77BE9C044F028732ACF181B29F81">
    <w:name w:val="798D77BE9C044F028732ACF181B29F81"/>
  </w:style>
  <w:style w:type="paragraph" w:customStyle="1" w:styleId="36EB9CB00EA6483E89B7908BC9C93AB8">
    <w:name w:val="36EB9CB00EA6483E89B7908BC9C93AB8"/>
    <w:rsid w:val="00F415B3"/>
  </w:style>
  <w:style w:type="paragraph" w:customStyle="1" w:styleId="1947119333704BFFB6562A6D3FF239B5">
    <w:name w:val="1947119333704BFFB6562A6D3FF239B5"/>
    <w:rsid w:val="00F415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View">
  <a:themeElements>
    <a:clrScheme name="View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2015-08-31T00:00:00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templateProperties xmlns="urn:microsoft.template.properties">
  <_Version/>
  <_LCID/>
</template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5268FB-C3AF-435D-8262-9462626428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229087-0CE3-49F2-8F52-E7138F37D32E}">
  <ds:schemaRefs>
    <ds:schemaRef ds:uri="urn:microsoft.template.properties"/>
  </ds:schemaRefs>
</ds:datastoreItem>
</file>

<file path=customXml/itemProps4.xml><?xml version="1.0" encoding="utf-8"?>
<ds:datastoreItem xmlns:ds="http://schemas.openxmlformats.org/officeDocument/2006/customXml" ds:itemID="{BAB3F85E-C529-4BD7-B314-7783C0A0D145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83B41FA1-A166-4203-827F-22BD32762337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(Equity theme)</Template>
  <TotalTime>78</TotalTime>
  <Pages>6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Number</vt:lpstr>
    </vt:vector>
  </TitlesOfParts>
  <Company>CIST 0161: The Technology of Computing</Company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Wek 07 Project</dc:title>
  <dc:subject>Motherboard Replacement</dc:subject>
  <dc:creator>Ellison, Robert J.</dc:creator>
  <cp:keywords/>
  <dc:description/>
  <cp:lastModifiedBy>Li, Jason</cp:lastModifiedBy>
  <cp:revision>23</cp:revision>
  <dcterms:created xsi:type="dcterms:W3CDTF">2015-08-24T17:05:00Z</dcterms:created>
  <dcterms:modified xsi:type="dcterms:W3CDTF">2022-10-13T16:46:00Z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TC101927419990</vt:lpwstr>
  </property>
</Properties>
</file>